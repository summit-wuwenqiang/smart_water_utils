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5A16" w14:textId="77777777" w:rsidR="00D96794" w:rsidRDefault="009D541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督办单    </w:t>
      </w:r>
    </w:p>
    <w:tbl>
      <w:tblPr>
        <w:tblpPr w:leftFromText="180" w:rightFromText="180" w:vertAnchor="text" w:horzAnchor="page" w:tblpX="1792" w:tblpY="30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2240"/>
        <w:gridCol w:w="1660"/>
        <w:gridCol w:w="3597"/>
      </w:tblGrid>
      <w:tr w:rsidR="00D96794" w14:paraId="00B53E5F" w14:textId="77777777" w:rsidTr="009D5418">
        <w:trPr>
          <w:trHeight w:val="1038"/>
        </w:trPr>
        <w:tc>
          <w:tcPr>
            <w:tcW w:w="1025" w:type="dxa"/>
            <w:shd w:val="clear" w:color="auto" w:fill="auto"/>
            <w:vAlign w:val="center"/>
          </w:tcPr>
          <w:p w14:paraId="3058C1BB" w14:textId="77777777" w:rsidR="00D96794" w:rsidRPr="009D5418" w:rsidRDefault="009D5418" w:rsidP="009D5418">
            <w:pPr>
              <w:jc w:val="center"/>
              <w:rPr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督办事项</w:t>
            </w:r>
          </w:p>
        </w:tc>
        <w:tc>
          <w:tcPr>
            <w:tcW w:w="7497" w:type="dxa"/>
            <w:gridSpan w:val="3"/>
            <w:shd w:val="clear" w:color="auto" w:fill="auto"/>
            <w:vAlign w:val="center"/>
          </w:tcPr>
          <w:p w14:paraId="580CDE33" w14:textId="77777777" w:rsidR="00D96794" w:rsidRPr="009D5418" w:rsidRDefault="005B5CFD" w:rsidP="009D5418">
            <w:pPr>
              <w:tabs>
                <w:tab w:val="left" w:pos="1758"/>
              </w:tabs>
              <w:ind w:firstLineChars="100" w:firstLine="300"/>
              <w:rPr>
                <w:rFonts w:eastAsia="仿宋_GB2312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30"/>
                <w:szCs w:val="30"/>
              </w:rPr>
              <w:t>{{name}}</w:t>
            </w:r>
          </w:p>
        </w:tc>
      </w:tr>
      <w:tr w:rsidR="009D5418" w14:paraId="2C59A1D6" w14:textId="77777777" w:rsidTr="009D5418">
        <w:trPr>
          <w:trHeight w:val="1063"/>
        </w:trPr>
        <w:tc>
          <w:tcPr>
            <w:tcW w:w="1025" w:type="dxa"/>
            <w:shd w:val="clear" w:color="auto" w:fill="auto"/>
            <w:vAlign w:val="center"/>
          </w:tcPr>
          <w:p w14:paraId="44266EF2" w14:textId="77777777" w:rsidR="00D96794" w:rsidRPr="009D5418" w:rsidRDefault="00314B1F" w:rsidP="009D5418">
            <w:pPr>
              <w:jc w:val="center"/>
              <w:rPr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处理方式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117B08BE" w14:textId="48996644" w:rsidR="00D96794" w:rsidRPr="009D5418" w:rsidRDefault="00F55665" w:rsidP="009D5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{{type}}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380B2343" w14:textId="77777777" w:rsidR="00D96794" w:rsidRPr="009D5418" w:rsidRDefault="00D2504E" w:rsidP="009D5418">
            <w:pPr>
              <w:jc w:val="center"/>
              <w:rPr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处理</w:t>
            </w:r>
            <w:r w:rsidR="009D5418" w:rsidRPr="009D5418">
              <w:rPr>
                <w:rFonts w:ascii="黑体" w:eastAsia="黑体" w:hAnsi="黑体" w:cs="黑体" w:hint="eastAsia"/>
                <w:sz w:val="28"/>
                <w:szCs w:val="28"/>
              </w:rPr>
              <w:t>人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1E548AB2" w14:textId="77777777" w:rsidR="00D96794" w:rsidRPr="009D5418" w:rsidRDefault="00D2504E" w:rsidP="009D5418">
            <w:pPr>
              <w:jc w:val="center"/>
              <w:rPr>
                <w:sz w:val="28"/>
                <w:szCs w:val="28"/>
              </w:rPr>
            </w:pPr>
            <w:r w:rsidRPr="009D5418">
              <w:rPr>
                <w:rFonts w:hint="eastAsia"/>
                <w:sz w:val="28"/>
                <w:szCs w:val="28"/>
              </w:rPr>
              <w:t>希瑞</w:t>
            </w:r>
          </w:p>
        </w:tc>
      </w:tr>
      <w:tr w:rsidR="009D5418" w14:paraId="613C6DC1" w14:textId="77777777" w:rsidTr="009D5418">
        <w:trPr>
          <w:trHeight w:val="1063"/>
        </w:trPr>
        <w:tc>
          <w:tcPr>
            <w:tcW w:w="1025" w:type="dxa"/>
            <w:shd w:val="clear" w:color="auto" w:fill="auto"/>
            <w:vAlign w:val="center"/>
          </w:tcPr>
          <w:p w14:paraId="05A25A0D" w14:textId="77777777" w:rsidR="00291466" w:rsidRPr="009D5418" w:rsidRDefault="00291466" w:rsidP="009D541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上报人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406546E4" w14:textId="01850316" w:rsidR="00291466" w:rsidRPr="009D5418" w:rsidRDefault="0013129C" w:rsidP="009D5418">
            <w:pPr>
              <w:jc w:val="center"/>
              <w:rPr>
                <w:rFonts w:ascii="仿宋" w:eastAsia="仿宋" w:hAnsi="仿宋"/>
                <w:color w:val="000000"/>
                <w:sz w:val="23"/>
              </w:rPr>
            </w:pPr>
            <w:r>
              <w:rPr>
                <w:rFonts w:ascii="仿宋" w:eastAsia="仿宋" w:hAnsi="仿宋" w:hint="eastAsia"/>
                <w:color w:val="000000"/>
                <w:sz w:val="23"/>
              </w:rPr>
              <w:t>{{user}}</w:t>
            </w:r>
            <w:bookmarkStart w:id="0" w:name="_GoBack"/>
            <w:bookmarkEnd w:id="0"/>
          </w:p>
        </w:tc>
        <w:tc>
          <w:tcPr>
            <w:tcW w:w="1660" w:type="dxa"/>
            <w:shd w:val="clear" w:color="auto" w:fill="auto"/>
            <w:vAlign w:val="center"/>
          </w:tcPr>
          <w:p w14:paraId="085D6C14" w14:textId="77777777" w:rsidR="00291466" w:rsidRPr="009D5418" w:rsidRDefault="00291466" w:rsidP="009D541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上报时间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0307E72D" w14:textId="77777777" w:rsidR="00291466" w:rsidRPr="009D5418" w:rsidRDefault="00314B1F" w:rsidP="009D5418">
            <w:pPr>
              <w:jc w:val="center"/>
              <w:rPr>
                <w:rFonts w:ascii="仿宋" w:eastAsia="仿宋" w:hAnsi="仿宋"/>
                <w:color w:val="000000"/>
                <w:sz w:val="23"/>
              </w:rPr>
            </w:pPr>
            <w:r w:rsidRPr="009D5418">
              <w:rPr>
                <w:rFonts w:ascii="仿宋" w:eastAsia="仿宋" w:hAnsi="仿宋" w:hint="eastAsia"/>
                <w:color w:val="000000"/>
                <w:sz w:val="23"/>
              </w:rPr>
              <w:t>2020-05-11</w:t>
            </w:r>
          </w:p>
        </w:tc>
      </w:tr>
      <w:tr w:rsidR="00D96794" w14:paraId="78345238" w14:textId="77777777" w:rsidTr="009D5418">
        <w:trPr>
          <w:trHeight w:val="4397"/>
        </w:trPr>
        <w:tc>
          <w:tcPr>
            <w:tcW w:w="1025" w:type="dxa"/>
            <w:shd w:val="clear" w:color="auto" w:fill="auto"/>
            <w:vAlign w:val="center"/>
          </w:tcPr>
          <w:p w14:paraId="664B7F19" w14:textId="77777777" w:rsidR="00D96794" w:rsidRPr="009D5418" w:rsidRDefault="009D5418" w:rsidP="009D5418">
            <w:pPr>
              <w:jc w:val="center"/>
              <w:rPr>
                <w:sz w:val="28"/>
                <w:szCs w:val="28"/>
              </w:rPr>
            </w:pPr>
            <w:r w:rsidRPr="009D5418">
              <w:rPr>
                <w:rFonts w:ascii="黑体" w:eastAsia="黑体" w:hAnsi="黑体" w:cs="黑体" w:hint="eastAsia"/>
                <w:sz w:val="28"/>
                <w:szCs w:val="28"/>
              </w:rPr>
              <w:t>备注</w:t>
            </w:r>
          </w:p>
        </w:tc>
        <w:tc>
          <w:tcPr>
            <w:tcW w:w="7497" w:type="dxa"/>
            <w:gridSpan w:val="3"/>
            <w:shd w:val="clear" w:color="auto" w:fill="auto"/>
          </w:tcPr>
          <w:p w14:paraId="7957C7D5" w14:textId="77777777" w:rsidR="00D96794" w:rsidRPr="009D5418" w:rsidRDefault="00D96794" w:rsidP="009D5418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379A29D8" w14:textId="77777777" w:rsidR="00D96794" w:rsidRPr="009D5418" w:rsidRDefault="00D96794" w:rsidP="009D5418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304419DD" w14:textId="77777777" w:rsidR="00291466" w:rsidRPr="009D5418" w:rsidRDefault="00291466" w:rsidP="009D5418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3FA0F752" w14:textId="77777777" w:rsidR="00291466" w:rsidRPr="009D5418" w:rsidRDefault="00291466" w:rsidP="009D5418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14:paraId="1D3CDBEF" w14:textId="77777777" w:rsidR="00D96794" w:rsidRPr="009D5418" w:rsidRDefault="00314B1F" w:rsidP="009D5418">
            <w:pPr>
              <w:ind w:firstLineChars="1650" w:firstLine="3795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9D5418">
              <w:rPr>
                <w:rFonts w:ascii="仿宋" w:eastAsia="仿宋" w:hAnsi="仿宋" w:hint="eastAsia"/>
                <w:color w:val="000000"/>
                <w:sz w:val="23"/>
              </w:rPr>
              <w:t>北碚区行政部门</w:t>
            </w:r>
          </w:p>
          <w:p w14:paraId="42CE1CD1" w14:textId="77777777" w:rsidR="00D96794" w:rsidRPr="009D5418" w:rsidRDefault="00314B1F" w:rsidP="009D5418">
            <w:pPr>
              <w:ind w:firstLineChars="1650" w:firstLine="3795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9D5418">
              <w:rPr>
                <w:rFonts w:ascii="仿宋" w:eastAsia="仿宋" w:hAnsi="仿宋"/>
                <w:sz w:val="23"/>
              </w:rPr>
              <w:t>2020</w:t>
            </w:r>
            <w:r w:rsidR="009D5418" w:rsidRPr="009D541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年</w:t>
            </w:r>
            <w:r w:rsidRPr="009D5418">
              <w:rPr>
                <w:rFonts w:ascii="仿宋" w:eastAsia="仿宋" w:hAnsi="仿宋"/>
                <w:sz w:val="23"/>
              </w:rPr>
              <w:t>12</w:t>
            </w:r>
            <w:r w:rsidR="009D5418" w:rsidRPr="009D541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月</w:t>
            </w:r>
            <w:r w:rsidRPr="009D5418">
              <w:rPr>
                <w:rFonts w:ascii="仿宋" w:eastAsia="仿宋" w:hAnsi="仿宋"/>
                <w:sz w:val="23"/>
              </w:rPr>
              <w:t>4</w:t>
            </w:r>
            <w:r w:rsidR="009D5418" w:rsidRPr="009D541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</w:t>
            </w:r>
          </w:p>
        </w:tc>
      </w:tr>
    </w:tbl>
    <w:p w14:paraId="0A431573" w14:textId="77777777" w:rsidR="00D96794" w:rsidRDefault="00D96794">
      <w:pPr>
        <w:tabs>
          <w:tab w:val="left" w:pos="1172"/>
        </w:tabs>
        <w:jc w:val="left"/>
        <w:rPr>
          <w:highlight w:val="yellow"/>
        </w:rPr>
      </w:pPr>
    </w:p>
    <w:sectPr w:rsidR="00D96794" w:rsidSect="00D967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1A8E0" w14:textId="77777777" w:rsidR="00D42ECC" w:rsidRDefault="00D42ECC" w:rsidP="00291466">
      <w:r>
        <w:separator/>
      </w:r>
    </w:p>
  </w:endnote>
  <w:endnote w:type="continuationSeparator" w:id="0">
    <w:p w14:paraId="5BF864AD" w14:textId="77777777" w:rsidR="00D42ECC" w:rsidRDefault="00D42ECC" w:rsidP="0029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5573A" w14:textId="77777777" w:rsidR="00D42ECC" w:rsidRDefault="00D42ECC" w:rsidP="00291466">
      <w:r>
        <w:separator/>
      </w:r>
    </w:p>
  </w:footnote>
  <w:footnote w:type="continuationSeparator" w:id="0">
    <w:p w14:paraId="7E62CFEA" w14:textId="77777777" w:rsidR="00D42ECC" w:rsidRDefault="00D42ECC" w:rsidP="00291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DD"/>
    <w:rsid w:val="0013129C"/>
    <w:rsid w:val="002409A5"/>
    <w:rsid w:val="00281C9A"/>
    <w:rsid w:val="00291466"/>
    <w:rsid w:val="00314B1F"/>
    <w:rsid w:val="005B5CFD"/>
    <w:rsid w:val="00604C4C"/>
    <w:rsid w:val="00855B33"/>
    <w:rsid w:val="008B5664"/>
    <w:rsid w:val="00915CE8"/>
    <w:rsid w:val="009D0316"/>
    <w:rsid w:val="009D5418"/>
    <w:rsid w:val="00C664DD"/>
    <w:rsid w:val="00C85C02"/>
    <w:rsid w:val="00D2504E"/>
    <w:rsid w:val="00D42ECC"/>
    <w:rsid w:val="00D96794"/>
    <w:rsid w:val="00F04C86"/>
    <w:rsid w:val="00F55665"/>
    <w:rsid w:val="00F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F5880"/>
  <w15:docId w15:val="{E3F1720A-5790-42F5-AE7F-FD0B9014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D9679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679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D96794"/>
    <w:rPr>
      <w:color w:val="0000FF"/>
      <w:u w:val="single"/>
    </w:rPr>
  </w:style>
  <w:style w:type="paragraph" w:styleId="a5">
    <w:name w:val="header"/>
    <w:basedOn w:val="a"/>
    <w:link w:val="a6"/>
    <w:rsid w:val="0029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29146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29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29146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563;&#21150;&#25991;&#20214;%2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督办文件 .dotx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cheng yang</cp:lastModifiedBy>
  <cp:revision>3</cp:revision>
  <dcterms:created xsi:type="dcterms:W3CDTF">2021-01-18T06:15:00Z</dcterms:created>
  <dcterms:modified xsi:type="dcterms:W3CDTF">2021-01-18T06:25:00Z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